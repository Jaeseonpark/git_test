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46F32" w14:textId="43596CF8" w:rsidR="006951BA" w:rsidRPr="004B2568" w:rsidRDefault="001D4E88" w:rsidP="004B2568">
      <w:pPr>
        <w:pStyle w:val="a5"/>
        <w:spacing w:after="120"/>
        <w:rPr>
          <w:rFonts w:ascii="맑은 고딕" w:eastAsia="맑은 고딕" w:hAnsi="맑은 고딕"/>
        </w:rPr>
      </w:pPr>
      <w:r w:rsidRPr="004B2568">
        <w:rPr>
          <w:rFonts w:ascii="맑은 고딕" w:eastAsia="맑은 고딕" w:hAnsi="맑은 고딕"/>
          <w:lang w:val="ko-KR" w:bidi="ko-KR"/>
        </w:rPr>
        <w:fldChar w:fldCharType="begin"/>
      </w:r>
      <w:r w:rsidRPr="004B2568">
        <w:rPr>
          <w:rFonts w:ascii="맑은 고딕" w:eastAsia="맑은 고딕" w:hAnsi="맑은 고딕"/>
          <w:lang w:val="ko-KR" w:bidi="ko-KR"/>
        </w:rPr>
        <w:instrText xml:space="preserve"> DOCVARIABLE  MonthStart</w:instrText>
      </w:r>
      <w:r w:rsidR="00646F01">
        <w:rPr>
          <w:rFonts w:ascii="맑은 고딕" w:eastAsia="맑은 고딕" w:hAnsi="맑은 고딕"/>
          <w:lang w:bidi="ko-KR"/>
        </w:rPr>
        <w:instrText>month</w:instrText>
      </w:r>
      <w:r w:rsidRPr="004B2568">
        <w:rPr>
          <w:rFonts w:ascii="맑은 고딕" w:eastAsia="맑은 고딕" w:hAnsi="맑은 고딕"/>
          <w:lang w:val="ko-KR" w:bidi="ko-KR"/>
        </w:rPr>
        <w:instrText xml:space="preserve"> \@ MMM \* MERGEFORMAT </w:instrText>
      </w:r>
      <w:r w:rsidRPr="004B2568">
        <w:rPr>
          <w:rFonts w:ascii="맑은 고딕" w:eastAsia="맑은 고딕" w:hAnsi="맑은 고딕"/>
          <w:lang w:val="ko-KR" w:bidi="ko-KR"/>
        </w:rPr>
        <w:fldChar w:fldCharType="separate"/>
      </w:r>
      <w:r w:rsidR="00F63A85">
        <w:rPr>
          <w:rFonts w:ascii="맑은 고딕" w:eastAsia="맑은 고딕" w:hAnsi="맑은 고딕"/>
          <w:lang w:val="ko-KR" w:bidi="ko-KR"/>
        </w:rPr>
        <w:t>2</w:t>
      </w:r>
      <w:r w:rsidRPr="004B2568">
        <w:rPr>
          <w:rFonts w:ascii="맑은 고딕" w:eastAsia="맑은 고딕" w:hAnsi="맑은 고딕"/>
          <w:lang w:val="ko-KR" w:bidi="ko-KR"/>
        </w:rPr>
        <w:fldChar w:fldCharType="end"/>
      </w:r>
      <w:r w:rsidR="00E71107" w:rsidRPr="00E71107">
        <w:rPr>
          <w:rFonts w:ascii="맑은 고딕" w:eastAsia="맑은 고딕" w:hAnsi="맑은 고딕" w:hint="eastAsia"/>
          <w:lang w:val="ko-KR" w:bidi="ko-KR"/>
        </w:rPr>
        <w:t xml:space="preserve"> 월</w:t>
      </w:r>
      <w:r w:rsidRPr="004B2568">
        <w:rPr>
          <w:rStyle w:val="af2"/>
          <w:rFonts w:ascii="맑은 고딕" w:eastAsia="맑은 고딕" w:hAnsi="맑은 고딕"/>
          <w:lang w:val="ko-KR" w:bidi="ko-KR"/>
        </w:rPr>
        <w:fldChar w:fldCharType="begin"/>
      </w:r>
      <w:r w:rsidRPr="004B2568">
        <w:rPr>
          <w:rStyle w:val="af2"/>
          <w:rFonts w:ascii="맑은 고딕" w:eastAsia="맑은 고딕" w:hAnsi="맑은 고딕"/>
          <w:lang w:val="ko-KR" w:bidi="ko-KR"/>
        </w:rPr>
        <w:instrText xml:space="preserve"> DOCVARIABLE  MonthStart</w:instrText>
      </w:r>
      <w:r w:rsidR="00646F01">
        <w:rPr>
          <w:rStyle w:val="af2"/>
          <w:rFonts w:ascii="맑은 고딕" w:eastAsia="맑은 고딕" w:hAnsi="맑은 고딕"/>
          <w:lang w:bidi="ko-KR"/>
        </w:rPr>
        <w:instrText>year</w:instrText>
      </w:r>
      <w:r w:rsidRPr="004B2568">
        <w:rPr>
          <w:rStyle w:val="af2"/>
          <w:rFonts w:ascii="맑은 고딕" w:eastAsia="맑은 고딕" w:hAnsi="맑은 고딕"/>
          <w:lang w:val="ko-KR" w:bidi="ko-KR"/>
        </w:rPr>
        <w:instrText xml:space="preserve"> \@  yyyy   \* MERGEFORMAT </w:instrText>
      </w:r>
      <w:r w:rsidRPr="004B2568">
        <w:rPr>
          <w:rStyle w:val="af2"/>
          <w:rFonts w:ascii="맑은 고딕" w:eastAsia="맑은 고딕" w:hAnsi="맑은 고딕"/>
          <w:lang w:val="ko-KR" w:bidi="ko-KR"/>
        </w:rPr>
        <w:fldChar w:fldCharType="separate"/>
      </w:r>
      <w:r w:rsidR="00F63A85">
        <w:rPr>
          <w:rStyle w:val="af2"/>
          <w:rFonts w:ascii="맑은 고딕" w:eastAsia="맑은 고딕" w:hAnsi="맑은 고딕"/>
          <w:lang w:val="ko-KR" w:bidi="ko-KR"/>
        </w:rPr>
        <w:t>2023</w:t>
      </w:r>
      <w:r w:rsidRPr="004B2568">
        <w:rPr>
          <w:rStyle w:val="af2"/>
          <w:rFonts w:ascii="맑은 고딕" w:eastAsia="맑은 고딕" w:hAnsi="맑은 고딕"/>
          <w:lang w:val="ko-KR" w:bidi="ko-KR"/>
        </w:rPr>
        <w:fldChar w:fldCharType="end"/>
      </w:r>
    </w:p>
    <w:tbl>
      <w:tblPr>
        <w:tblW w:w="4986" w:type="pct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달력 레이아웃 표"/>
      </w:tblPr>
      <w:tblGrid>
        <w:gridCol w:w="1483"/>
        <w:gridCol w:w="1482"/>
        <w:gridCol w:w="1482"/>
        <w:gridCol w:w="1484"/>
        <w:gridCol w:w="1482"/>
        <w:gridCol w:w="1482"/>
        <w:gridCol w:w="1484"/>
      </w:tblGrid>
      <w:tr w:rsidR="0079555F" w:rsidRPr="004B2568" w14:paraId="2D561FAE" w14:textId="77777777">
        <w:trPr>
          <w:tblHeader/>
        </w:trPr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7F7AC3F3" w14:textId="77777777" w:rsidR="0079555F" w:rsidRPr="004B2568" w:rsidRDefault="0079555F" w:rsidP="0079555F">
            <w:pPr>
              <w:pStyle w:val="a3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t>일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23BC4BF9" w14:textId="77777777" w:rsidR="0079555F" w:rsidRPr="004B2568" w:rsidRDefault="0079555F" w:rsidP="0079555F">
            <w:pPr>
              <w:pStyle w:val="a3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t>월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09BB4B54" w14:textId="77777777" w:rsidR="0079555F" w:rsidRPr="004B2568" w:rsidRDefault="0079555F" w:rsidP="0079555F">
            <w:pPr>
              <w:pStyle w:val="a3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t>화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71458E02" w14:textId="77777777" w:rsidR="0079555F" w:rsidRPr="004B2568" w:rsidRDefault="0079555F" w:rsidP="0079555F">
            <w:pPr>
              <w:pStyle w:val="a3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t>수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1465E149" w14:textId="77777777" w:rsidR="0079555F" w:rsidRPr="004B2568" w:rsidRDefault="0079555F" w:rsidP="0079555F">
            <w:pPr>
              <w:pStyle w:val="a3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t>목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2380590E" w14:textId="77777777" w:rsidR="0079555F" w:rsidRPr="004B2568" w:rsidRDefault="0079555F" w:rsidP="0079555F">
            <w:pPr>
              <w:pStyle w:val="a3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t>금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14:paraId="0DE53605" w14:textId="77777777" w:rsidR="0079555F" w:rsidRPr="004B2568" w:rsidRDefault="0079555F" w:rsidP="0079555F">
            <w:pPr>
              <w:pStyle w:val="a3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t>토</w:t>
            </w:r>
          </w:p>
        </w:tc>
      </w:tr>
      <w:tr w:rsidR="0079555F" w:rsidRPr="004B2568" w14:paraId="6D8245C6" w14:textId="77777777"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5C0A2316" w14:textId="07385E34" w:rsidR="0079555F" w:rsidRPr="007A458D" w:rsidRDefault="0079555F" w:rsidP="0079555F">
            <w:pPr>
              <w:pStyle w:val="af1"/>
              <w:rPr>
                <w:rFonts w:ascii="맑은 고딕" w:eastAsia="맑은 고딕" w:hAnsi="맑은 고딕"/>
                <w:noProof/>
                <w:color w:val="936520" w:themeColor="accent1" w:themeShade="BF"/>
              </w:rPr>
            </w:pPr>
            <w:r w:rsidRPr="007A458D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fldChar w:fldCharType="begin"/>
            </w:r>
            <w:r w:rsidRPr="007A458D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instrText xml:space="preserve"> IF </w:instrText>
            </w:r>
            <w:r w:rsidRPr="007A458D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fldChar w:fldCharType="begin"/>
            </w:r>
            <w:r w:rsidRPr="007A458D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instrText xml:space="preserve"> DocVariable MonthStart \@ dddd </w:instrText>
            </w:r>
            <w:r w:rsidRPr="007A458D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instrText>수요일</w:instrText>
            </w:r>
            <w:r w:rsidRPr="007A458D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fldChar w:fldCharType="end"/>
            </w:r>
            <w:r w:rsidRPr="007A458D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instrText xml:space="preserve"> = “</w:instrText>
            </w:r>
            <w:r w:rsidR="00D20E26">
              <w:rPr>
                <w:rFonts w:ascii="맑은 고딕" w:eastAsia="맑은 고딕" w:hAnsi="맑은 고딕" w:hint="eastAsia"/>
                <w:noProof/>
                <w:color w:val="936520" w:themeColor="accent1" w:themeShade="BF"/>
                <w:lang w:val="ko-KR" w:bidi="ko-KR"/>
              </w:rPr>
              <w:instrText>S</w:instrText>
            </w:r>
            <w:r w:rsidR="00D20E26">
              <w:rPr>
                <w:rFonts w:ascii="맑은 고딕" w:eastAsia="맑은 고딕" w:hAnsi="맑은 고딕"/>
                <w:noProof/>
                <w:color w:val="936520" w:themeColor="accent1" w:themeShade="BF"/>
                <w:lang w:bidi="ko-KR"/>
              </w:rPr>
              <w:instrText>unday</w:instrText>
            </w:r>
            <w:r w:rsidRPr="007A458D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instrText>" 1 ""\# 0#</w:instrText>
            </w:r>
            <w:r w:rsidRPr="007A458D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0BF0EAC5" w14:textId="111CACF7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IF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DocVariable MonthStart \@ dddd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lang w:val="ko-KR" w:bidi="ko-KR"/>
              </w:rPr>
              <w:instrText>수요일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 “</w:instrText>
            </w:r>
            <w:r w:rsidR="00D20E26">
              <w:rPr>
                <w:rFonts w:ascii="맑은 고딕" w:eastAsia="맑은 고딕" w:hAnsi="맑은 고딕" w:hint="eastAsia"/>
                <w:noProof/>
                <w:lang w:val="ko-KR" w:bidi="ko-KR"/>
              </w:rPr>
              <w:instrText>M</w:instrText>
            </w:r>
            <w:r w:rsidR="00D20E26">
              <w:rPr>
                <w:rFonts w:ascii="맑은 고딕" w:eastAsia="맑은 고딕" w:hAnsi="맑은 고딕"/>
                <w:noProof/>
                <w:lang w:bidi="ko-KR"/>
              </w:rPr>
              <w:instrText>onday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" 1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IF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=A2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0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&lt;&gt; 0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=A2+1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>
              <w:rPr>
                <w:rFonts w:ascii="맑은 고딕" w:eastAsia="맑은 고딕" w:hAnsi="맑은 고딕"/>
                <w:noProof/>
                <w:lang w:val="ko-KR" w:bidi="ko-KR"/>
              </w:rPr>
              <w:instrText>2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""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>\# 0#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346B50FF" w14:textId="2D3E188D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IF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DocVariable MonthStart \@ dddd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lang w:val="ko-KR" w:bidi="ko-KR"/>
              </w:rPr>
              <w:instrText>수요일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 “</w:instrText>
            </w:r>
            <w:r w:rsidR="00D20E26">
              <w:rPr>
                <w:rFonts w:ascii="맑은 고딕" w:eastAsia="맑은 고딕" w:hAnsi="맑은 고딕" w:hint="eastAsia"/>
                <w:lang w:val="ko-KR" w:bidi="ko-KR"/>
              </w:rPr>
              <w:instrText>T</w:instrText>
            </w:r>
            <w:r w:rsidR="00D20E26">
              <w:rPr>
                <w:rFonts w:ascii="맑은 고딕" w:eastAsia="맑은 고딕" w:hAnsi="맑은 고딕"/>
                <w:lang w:bidi="ko-KR"/>
              </w:rPr>
              <w:instrText>uesday</w:instrText>
            </w:r>
            <w:r w:rsidR="00240F72">
              <w:rPr>
                <w:rFonts w:ascii="맑은 고딕" w:eastAsia="맑은 고딕" w:hAnsi="맑은 고딕"/>
                <w:lang w:val="ko-KR" w:bidi="ko-KR"/>
              </w:rPr>
              <w:instrText xml:space="preserve">"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1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IF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=B2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0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&lt;&gt; 0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=B2+1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DC72B2">
              <w:rPr>
                <w:rFonts w:ascii="맑은 고딕" w:eastAsia="맑은 고딕" w:hAnsi="맑은 고딕"/>
                <w:noProof/>
                <w:lang w:val="ko-KR" w:bidi="ko-KR"/>
              </w:rPr>
              <w:instrText>2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""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>\# 0#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14:paraId="140F20C7" w14:textId="53C4B2A4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IF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DocVariable MonthStart \@ dddd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lang w:val="ko-KR" w:bidi="ko-KR"/>
              </w:rPr>
              <w:instrText>수요일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 “</w:instrText>
            </w:r>
            <w:r w:rsidR="00D20E26">
              <w:rPr>
                <w:rFonts w:ascii="맑은 고딕" w:eastAsia="맑은 고딕" w:hAnsi="맑은 고딕" w:hint="eastAsia"/>
                <w:lang w:val="ko-KR" w:bidi="ko-KR"/>
              </w:rPr>
              <w:instrText>W</w:instrText>
            </w:r>
            <w:r w:rsidR="00D20E26">
              <w:rPr>
                <w:rFonts w:ascii="맑은 고딕" w:eastAsia="맑은 고딕" w:hAnsi="맑은 고딕"/>
                <w:lang w:bidi="ko-KR"/>
              </w:rPr>
              <w:instrText>ednesday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" 1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IF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=C2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0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&lt;&gt; 0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=C2+1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DC72B2">
              <w:rPr>
                <w:rFonts w:ascii="맑은 고딕" w:eastAsia="맑은 고딕" w:hAnsi="맑은 고딕"/>
                <w:noProof/>
                <w:lang w:val="ko-KR" w:bidi="ko-KR"/>
              </w:rPr>
              <w:instrText>3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""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>\# 0#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2369397A" w14:textId="17D6A5A6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IF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DocVariable MonthStart \@ dddd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lang w:val="ko-KR" w:bidi="ko-KR"/>
              </w:rPr>
              <w:instrText>수요일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>= “</w:instrText>
            </w:r>
            <w:r w:rsidR="00D20E26">
              <w:rPr>
                <w:rFonts w:ascii="맑은 고딕" w:eastAsia="맑은 고딕" w:hAnsi="맑은 고딕" w:hint="eastAsia"/>
                <w:lang w:val="ko-KR" w:bidi="ko-KR"/>
              </w:rPr>
              <w:instrText>T</w:instrText>
            </w:r>
            <w:r w:rsidR="00D20E26">
              <w:rPr>
                <w:rFonts w:ascii="맑은 고딕" w:eastAsia="맑은 고딕" w:hAnsi="맑은 고딕"/>
                <w:lang w:bidi="ko-KR"/>
              </w:rPr>
              <w:instrText>hursday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" 1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IF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=D2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0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&lt;&gt; 0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=D2+1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DC72B2">
              <w:rPr>
                <w:rFonts w:ascii="맑은 고딕" w:eastAsia="맑은 고딕" w:hAnsi="맑은 고딕"/>
                <w:noProof/>
                <w:lang w:val="ko-KR" w:bidi="ko-KR"/>
              </w:rPr>
              <w:instrText>4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""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>\# 0#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16CEC63A" w14:textId="77EFD932" w:rsidR="0079555F" w:rsidRPr="007A458D" w:rsidRDefault="0079555F" w:rsidP="0079555F">
            <w:pPr>
              <w:pStyle w:val="af1"/>
              <w:rPr>
                <w:rStyle w:val="af2"/>
                <w:rFonts w:ascii="맑은 고딕" w:eastAsia="맑은 고딕" w:hAnsi="맑은 고딕"/>
                <w:noProof/>
                <w:color w:val="232F34" w:themeColor="text2"/>
              </w:rPr>
            </w:pP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fldChar w:fldCharType="begin"/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instrText xml:space="preserve"> IF </w:instrText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fldChar w:fldCharType="begin"/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instrText xml:space="preserve"> DocVariable MonthStart \@ dddd </w:instrText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instrText>수요일</w:instrText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fldChar w:fldCharType="end"/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instrText xml:space="preserve"> = “</w:instrText>
            </w:r>
            <w:r w:rsidR="00D20E26">
              <w:rPr>
                <w:rFonts w:hint="eastAsia"/>
              </w:rPr>
              <w:instrText>F</w:instrText>
            </w:r>
            <w:r w:rsidR="00D20E26">
              <w:instrText>riday</w:instrText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instrText xml:space="preserve">" 1 </w:instrText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fldChar w:fldCharType="begin"/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instrText xml:space="preserve"> IF </w:instrText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fldChar w:fldCharType="begin"/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instrText xml:space="preserve"> =E2 </w:instrText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instrText>0</w:instrText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fldChar w:fldCharType="end"/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instrText xml:space="preserve"> &lt;&gt; 0 </w:instrText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fldChar w:fldCharType="begin"/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instrText xml:space="preserve"> =E2+1 </w:instrText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fldChar w:fldCharType="separate"/>
            </w:r>
            <w:r w:rsidR="00DC72B2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instrText>5</w:instrText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fldChar w:fldCharType="end"/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instrText xml:space="preserve"> "" </w:instrText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fldChar w:fldCharType="end"/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instrText>\# 0#</w:instrText>
            </w:r>
            <w:r w:rsidRPr="007A458D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14:paraId="15976ECC" w14:textId="746D2E1B" w:rsidR="0079555F" w:rsidRPr="004B2568" w:rsidRDefault="0079555F" w:rsidP="0079555F">
            <w:pPr>
              <w:pStyle w:val="af1"/>
              <w:rPr>
                <w:rStyle w:val="af2"/>
                <w:rFonts w:ascii="맑은 고딕" w:eastAsia="맑은 고딕" w:hAnsi="맑은 고딕"/>
              </w:rPr>
            </w:pP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 IF 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 DocVariable MonthStart \@ dddd 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lang w:val="ko-KR" w:bidi="ko-KR"/>
              </w:rPr>
              <w:instrText>수요일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 = “</w:instrText>
            </w:r>
            <w:r w:rsidR="00D20E26">
              <w:rPr>
                <w:rStyle w:val="af2"/>
                <w:rFonts w:ascii="맑은 고딕" w:eastAsia="맑은 고딕" w:hAnsi="맑은 고딕" w:hint="eastAsia"/>
                <w:noProof/>
                <w:lang w:val="ko-KR" w:bidi="ko-KR"/>
              </w:rPr>
              <w:instrText>S</w:instrText>
            </w:r>
            <w:r w:rsidR="00D20E26">
              <w:rPr>
                <w:rStyle w:val="af2"/>
                <w:rFonts w:ascii="맑은 고딕" w:eastAsia="맑은 고딕" w:hAnsi="맑은 고딕"/>
                <w:noProof/>
                <w:lang w:bidi="ko-KR"/>
              </w:rPr>
              <w:instrText>aturday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" 1 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 IF 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 =F2 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noProof/>
                <w:lang w:val="ko-KR" w:bidi="ko-KR"/>
              </w:rPr>
              <w:instrText>0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 &lt;&gt; 0 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 =F2+1 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DC72B2">
              <w:rPr>
                <w:rStyle w:val="af2"/>
                <w:rFonts w:ascii="맑은 고딕" w:eastAsia="맑은 고딕" w:hAnsi="맑은 고딕"/>
                <w:noProof/>
                <w:lang w:val="ko-KR" w:bidi="ko-KR"/>
              </w:rPr>
              <w:instrText>6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 "" 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>\# 0#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</w:tr>
      <w:tr w:rsidR="0079555F" w:rsidRPr="004B2568" w14:paraId="0526F143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9BBA994" w14:textId="77777777" w:rsidR="0079555F" w:rsidRPr="007A458D" w:rsidRDefault="0079555F" w:rsidP="0079555F">
            <w:pPr>
              <w:rPr>
                <w:rFonts w:ascii="맑은 고딕" w:eastAsia="맑은 고딕" w:hAnsi="맑은 고딕"/>
                <w:color w:val="936520" w:themeColor="accent1" w:themeShade="BF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F6554ED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D77F0DA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D5F8C47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595324B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7B7516B" w14:textId="77777777" w:rsidR="0079555F" w:rsidRPr="007A458D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EBB5E8C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</w:tr>
      <w:tr w:rsidR="0079555F" w:rsidRPr="004B2568" w14:paraId="73DBEB14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20246FF" w14:textId="4D2D4E36" w:rsidR="0079555F" w:rsidRPr="007A458D" w:rsidRDefault="0079555F" w:rsidP="0079555F">
            <w:pPr>
              <w:pStyle w:val="af1"/>
              <w:rPr>
                <w:rFonts w:ascii="맑은 고딕" w:eastAsia="맑은 고딕" w:hAnsi="맑은 고딕"/>
                <w:noProof/>
                <w:color w:val="936520" w:themeColor="accent1" w:themeShade="BF"/>
              </w:rPr>
            </w:pPr>
            <w:r w:rsidRPr="007A458D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fldChar w:fldCharType="begin"/>
            </w:r>
            <w:r w:rsidRPr="007A458D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instrText xml:space="preserve"> =G2+1\# 0# </w:instrText>
            </w:r>
            <w:r w:rsidRPr="007A458D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t>01</w:t>
            </w:r>
            <w:r w:rsidRPr="007A458D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C6A6C31" w14:textId="3D460BA3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=A4+1 \# 0#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t>02</w: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9C57F8C" w14:textId="419FACB8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=B4+1\# 0#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t>03</w: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8BAFF7E" w14:textId="5915ABBC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=C4+1 \# 0#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t>04</w: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8E8523F" w14:textId="22323599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=D4+1 \# 0#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t>05</w: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3A8340D" w14:textId="2E28D93B" w:rsidR="0079555F" w:rsidRPr="007A458D" w:rsidRDefault="0079555F" w:rsidP="0079555F">
            <w:pPr>
              <w:pStyle w:val="af1"/>
              <w:rPr>
                <w:rStyle w:val="af2"/>
                <w:rFonts w:ascii="맑은 고딕" w:eastAsia="맑은 고딕" w:hAnsi="맑은 고딕"/>
                <w:color w:val="232F34" w:themeColor="text2"/>
              </w:rPr>
            </w:pP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begin"/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instrText xml:space="preserve"> =E4+1\# 0# </w:instrTex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t>06</w: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6E17F42" w14:textId="43317EBA" w:rsidR="0079555F" w:rsidRPr="004B2568" w:rsidRDefault="0079555F" w:rsidP="0079555F">
            <w:pPr>
              <w:pStyle w:val="af1"/>
              <w:rPr>
                <w:rStyle w:val="af2"/>
                <w:rFonts w:ascii="맑은 고딕" w:eastAsia="맑은 고딕" w:hAnsi="맑은 고딕"/>
              </w:rPr>
            </w:pP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 =F4+1\# 0# 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noProof/>
                <w:lang w:val="ko-KR" w:bidi="ko-KR"/>
              </w:rPr>
              <w:t>07</w: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</w:tr>
      <w:tr w:rsidR="0079555F" w:rsidRPr="004B2568" w14:paraId="5AB9E90F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6D651E1" w14:textId="77777777" w:rsidR="0079555F" w:rsidRPr="007A458D" w:rsidRDefault="0079555F" w:rsidP="0079555F">
            <w:pPr>
              <w:rPr>
                <w:rFonts w:ascii="맑은 고딕" w:eastAsia="맑은 고딕" w:hAnsi="맑은 고딕"/>
                <w:color w:val="936520" w:themeColor="accent1" w:themeShade="BF"/>
              </w:rPr>
            </w:pPr>
          </w:p>
        </w:tc>
        <w:sdt>
          <w:sdtPr>
            <w:rPr>
              <w:rFonts w:ascii="맑은 고딕" w:eastAsia="맑은 고딕" w:hAnsi="맑은 고딕"/>
            </w:rPr>
            <w:id w:val="333194189"/>
            <w:placeholder>
              <w:docPart w:val="58F99CDF171F594DB16D90FF2EF89EB5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bottom w:val="single" w:sz="6" w:space="0" w:color="232F34" w:themeColor="text2"/>
                </w:tcBorders>
                <w:tcMar>
                  <w:top w:w="0" w:type="dxa"/>
                </w:tcMar>
              </w:tcPr>
              <w:p w14:paraId="77100910" w14:textId="77777777" w:rsidR="0079555F" w:rsidRPr="004B2568" w:rsidRDefault="0079555F" w:rsidP="0079555F">
                <w:pPr>
                  <w:rPr>
                    <w:rFonts w:ascii="맑은 고딕" w:eastAsia="맑은 고딕" w:hAnsi="맑은 고딕"/>
                  </w:rPr>
                </w:pPr>
                <w:r w:rsidRPr="00881662">
                  <w:rPr>
                    <w:rFonts w:ascii="맑은 고딕" w:eastAsia="맑은 고딕" w:hAnsi="맑은 고딕"/>
                    <w:noProof/>
                    <w:sz w:val="16"/>
                    <w:szCs w:val="16"/>
                    <w:lang w:val="ko-KR" w:bidi="ko-KR"/>
                  </w:rPr>
                  <w:t>텍스트를 바꾸려면 여기를 클릭하세요.</w:t>
                </w:r>
              </w:p>
            </w:tc>
          </w:sdtContent>
        </w:sdt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D38B355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3449BEB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A1E709F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CD34CF8" w14:textId="77777777" w:rsidR="0079555F" w:rsidRPr="007A458D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13C8B55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</w:tr>
      <w:tr w:rsidR="0079555F" w:rsidRPr="004B2568" w14:paraId="78A66149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92ED298" w14:textId="05B1AF4B" w:rsidR="0079555F" w:rsidRPr="007A458D" w:rsidRDefault="0079555F" w:rsidP="0079555F">
            <w:pPr>
              <w:pStyle w:val="af1"/>
              <w:rPr>
                <w:rFonts w:ascii="맑은 고딕" w:eastAsia="맑은 고딕" w:hAnsi="맑은 고딕"/>
                <w:color w:val="936520" w:themeColor="accent1" w:themeShade="BF"/>
              </w:rPr>
            </w:pP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begin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 =G4+1\# 0# 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t>08</w: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451EB83" w14:textId="433031D6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=A6+1\# 0#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t>09</w: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55C4AF58" w14:textId="4D5FA02F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=B6+1\# 0#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t>10</w: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587A9FE" w14:textId="7825761E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=C6+1\# 0#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t>11</w: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0916C1B" w14:textId="6BE78D74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=D6+1 \# 0#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t>12</w: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15ED4B50" w14:textId="5C7A1103" w:rsidR="0079555F" w:rsidRPr="007A458D" w:rsidRDefault="0079555F" w:rsidP="0079555F">
            <w:pPr>
              <w:pStyle w:val="af1"/>
              <w:rPr>
                <w:rStyle w:val="af2"/>
                <w:rFonts w:ascii="맑은 고딕" w:eastAsia="맑은 고딕" w:hAnsi="맑은 고딕"/>
                <w:color w:val="232F34" w:themeColor="text2"/>
              </w:rPr>
            </w:pP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begin"/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instrText xml:space="preserve"> =E6+1\# 0# </w:instrTex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t>13</w: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B6EE725" w14:textId="4E1192B7" w:rsidR="0079555F" w:rsidRPr="004B2568" w:rsidRDefault="0079555F" w:rsidP="0079555F">
            <w:pPr>
              <w:pStyle w:val="af1"/>
              <w:rPr>
                <w:rStyle w:val="af2"/>
                <w:rFonts w:ascii="맑은 고딕" w:eastAsia="맑은 고딕" w:hAnsi="맑은 고딕"/>
              </w:rPr>
            </w:pP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 =F6+1\# 0# 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noProof/>
                <w:lang w:val="ko-KR" w:bidi="ko-KR"/>
              </w:rPr>
              <w:t>14</w: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</w:tr>
      <w:tr w:rsidR="0079555F" w:rsidRPr="004B2568" w14:paraId="58DC85F7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1EF2E79" w14:textId="77777777" w:rsidR="0079555F" w:rsidRPr="007A458D" w:rsidRDefault="0079555F" w:rsidP="0079555F">
            <w:pPr>
              <w:rPr>
                <w:rFonts w:ascii="맑은 고딕" w:eastAsia="맑은 고딕" w:hAnsi="맑은 고딕"/>
                <w:color w:val="936520" w:themeColor="accent1" w:themeShade="BF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FD6A2A8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82B0AE8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64E3422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132CBA0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4BA99B5" w14:textId="77777777" w:rsidR="0079555F" w:rsidRPr="007A458D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5A793C4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</w:tr>
      <w:tr w:rsidR="0079555F" w:rsidRPr="004B2568" w14:paraId="2EEC257B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1F0C44AD" w14:textId="2D98814E" w:rsidR="0079555F" w:rsidRPr="007A458D" w:rsidRDefault="0079555F" w:rsidP="0079555F">
            <w:pPr>
              <w:pStyle w:val="af1"/>
              <w:rPr>
                <w:rFonts w:ascii="맑은 고딕" w:eastAsia="맑은 고딕" w:hAnsi="맑은 고딕"/>
                <w:color w:val="936520" w:themeColor="accent1" w:themeShade="BF"/>
              </w:rPr>
            </w:pP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begin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 =G6+1\# 0# 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t>15</w: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4B36290" w14:textId="438C4C01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=A8+1\# 0#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t>16</w: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0D8ED40" w14:textId="556D9827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=B8+1\# 0#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t>17</w: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D12A044" w14:textId="6F9B2768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=C8+1\# 0#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t>18</w: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4E9B3FBF" w14:textId="2443E975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=D8+1\# 0#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t>19</w: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4E963B8" w14:textId="49F7FC28" w:rsidR="0079555F" w:rsidRPr="007A458D" w:rsidRDefault="0079555F" w:rsidP="0079555F">
            <w:pPr>
              <w:pStyle w:val="af1"/>
              <w:rPr>
                <w:rStyle w:val="af2"/>
                <w:rFonts w:ascii="맑은 고딕" w:eastAsia="맑은 고딕" w:hAnsi="맑은 고딕"/>
                <w:color w:val="232F34" w:themeColor="text2"/>
              </w:rPr>
            </w:pP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begin"/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instrText xml:space="preserve"> =E8+1\# 0# </w:instrTex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t>20</w: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8A361CE" w14:textId="150DA21C" w:rsidR="0079555F" w:rsidRPr="004B2568" w:rsidRDefault="0079555F" w:rsidP="0079555F">
            <w:pPr>
              <w:pStyle w:val="af1"/>
              <w:rPr>
                <w:rStyle w:val="af2"/>
                <w:rFonts w:ascii="맑은 고딕" w:eastAsia="맑은 고딕" w:hAnsi="맑은 고딕"/>
              </w:rPr>
            </w:pP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 =F8+1\# 0# 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noProof/>
                <w:lang w:val="ko-KR" w:bidi="ko-KR"/>
              </w:rPr>
              <w:t>21</w: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</w:tr>
      <w:tr w:rsidR="0079555F" w:rsidRPr="004B2568" w14:paraId="66739E3C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466AD16" w14:textId="77777777" w:rsidR="0079555F" w:rsidRPr="007A458D" w:rsidRDefault="0079555F" w:rsidP="0079555F">
            <w:pPr>
              <w:rPr>
                <w:rFonts w:ascii="맑은 고딕" w:eastAsia="맑은 고딕" w:hAnsi="맑은 고딕"/>
                <w:color w:val="936520" w:themeColor="accent1" w:themeShade="BF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20AF0D1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58C57B3C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B15898F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44B07D7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7D78BB96" w14:textId="77777777" w:rsidR="0079555F" w:rsidRPr="007A458D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BC16CB2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</w:tr>
      <w:tr w:rsidR="0079555F" w:rsidRPr="004B2568" w14:paraId="6DD82633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C8A5F20" w14:textId="33983AE5" w:rsidR="0079555F" w:rsidRPr="007A458D" w:rsidRDefault="0079555F" w:rsidP="0079555F">
            <w:pPr>
              <w:pStyle w:val="af1"/>
              <w:rPr>
                <w:rFonts w:ascii="맑은 고딕" w:eastAsia="맑은 고딕" w:hAnsi="맑은 고딕"/>
                <w:color w:val="936520" w:themeColor="accent1" w:themeShade="BF"/>
              </w:rPr>
            </w:pP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begin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IF 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begin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 =G8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instrText>21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end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 = 0,"" 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begin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 IF 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begin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 =G8 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instrText>21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end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  &lt; 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begin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 DocVariable MonthEnd \@ d 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>28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end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  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begin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 =G8+1 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instrText>22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end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 "" 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instrText>22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end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>\# 0#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t>22</w: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3704E14" w14:textId="428DE171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IF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=A10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22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 0,""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IF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=A10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22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 &lt;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DocVariable MonthEnd \@ d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lang w:val="ko-KR" w:bidi="ko-KR"/>
              </w:rPr>
              <w:instrText>28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=A10+1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23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""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23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>\# 0#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t>23</w: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6702E0E" w14:textId="56CDB5D5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IF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=B10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23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 0,""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IF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=B10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23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 &lt;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DocVariable MonthEnd \@ d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lang w:val="ko-KR" w:bidi="ko-KR"/>
              </w:rPr>
              <w:instrText>28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=B10+1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24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""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24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>\# 0#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t>24</w: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78A3B24A" w14:textId="7929F197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IF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=C10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24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 0,""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IF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=C10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24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 &lt;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DocVariable MonthEnd \@ d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lang w:val="ko-KR" w:bidi="ko-KR"/>
              </w:rPr>
              <w:instrText>28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=C10+1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25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""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25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>\# 0#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t>25</w: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AFBAD9B" w14:textId="2469775A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IF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=D10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25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 0,""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IF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=D10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25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 &lt;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DocVariable MonthEnd \@ d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lang w:val="ko-KR" w:bidi="ko-KR"/>
              </w:rPr>
              <w:instrText>28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=D10+1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26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"" </w:instrText>
            </w:r>
            <w:r w:rsidR="00F63A85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26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>\# 0#</w:instrText>
            </w:r>
            <w:r w:rsidR="00F63A85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t>26</w: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643FDC5D" w14:textId="0F48F324" w:rsidR="0079555F" w:rsidRPr="007A458D" w:rsidRDefault="0079555F" w:rsidP="0079555F">
            <w:pPr>
              <w:pStyle w:val="af1"/>
              <w:rPr>
                <w:rStyle w:val="af2"/>
                <w:rFonts w:ascii="맑은 고딕" w:eastAsia="맑은 고딕" w:hAnsi="맑은 고딕"/>
                <w:color w:val="232F34" w:themeColor="text2"/>
              </w:rPr>
            </w:pP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begin"/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instrText xml:space="preserve">IF </w:instrTex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begin"/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instrText xml:space="preserve"> =E10</w:instrTex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instrText>26</w:instrTex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end"/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instrText xml:space="preserve"> = 0,"" </w:instrTex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begin"/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instrText xml:space="preserve"> IF </w:instrTex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begin"/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instrText xml:space="preserve"> =E10 </w:instrTex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instrText>26</w:instrTex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end"/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instrText xml:space="preserve">  &lt; </w:instrTex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begin"/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instrText xml:space="preserve"> DocVariable MonthEnd \@ d </w:instrTex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instrText>28</w:instrTex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end"/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instrText xml:space="preserve">  </w:instrTex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begin"/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instrText xml:space="preserve"> =E10+1 </w:instrTex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instrText>27</w:instrTex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end"/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instrText xml:space="preserve"> "" </w:instrTex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instrText>27</w:instrTex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end"/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instrText>\# 0#</w:instrText>
            </w:r>
            <w:r w:rsidR="00F63A85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noProof/>
                <w:color w:val="232F34" w:themeColor="text2"/>
                <w:lang w:val="ko-KR" w:bidi="ko-KR"/>
              </w:rPr>
              <w:t>27</w:t>
            </w:r>
            <w:r w:rsidRPr="007A458D">
              <w:rPr>
                <w:rStyle w:val="af2"/>
                <w:rFonts w:ascii="맑은 고딕" w:eastAsia="맑은 고딕" w:hAnsi="맑은 고딕"/>
                <w:color w:val="232F34" w:themeColor="text2"/>
                <w:lang w:val="ko-KR" w:bidi="ko-KR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00F5B973" w14:textId="4AD92E9D" w:rsidR="0079555F" w:rsidRPr="004B2568" w:rsidRDefault="0079555F" w:rsidP="0079555F">
            <w:pPr>
              <w:pStyle w:val="af1"/>
              <w:rPr>
                <w:rStyle w:val="af2"/>
                <w:rFonts w:ascii="맑은 고딕" w:eastAsia="맑은 고딕" w:hAnsi="맑은 고딕"/>
              </w:rPr>
            </w:pP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IF 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 =F10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noProof/>
                <w:lang w:val="ko-KR" w:bidi="ko-KR"/>
              </w:rPr>
              <w:instrText>27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 = 0,"" 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 IF 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 =F10 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noProof/>
                <w:lang w:val="ko-KR" w:bidi="ko-KR"/>
              </w:rPr>
              <w:instrText>27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  &lt; 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 DocVariable MonthEnd \@ d 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lang w:val="ko-KR" w:bidi="ko-KR"/>
              </w:rPr>
              <w:instrText>28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  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 =F10+1 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noProof/>
                <w:lang w:val="ko-KR" w:bidi="ko-KR"/>
              </w:rPr>
              <w:instrText>28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 xml:space="preserve"> "" 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noProof/>
                <w:lang w:val="ko-KR" w:bidi="ko-KR"/>
              </w:rPr>
              <w:instrText>28</w:instrTex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instrText>\# 0#</w:instrText>
            </w:r>
            <w:r w:rsidR="00F63A85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Style w:val="af2"/>
                <w:rFonts w:ascii="맑은 고딕" w:eastAsia="맑은 고딕" w:hAnsi="맑은 고딕"/>
                <w:noProof/>
                <w:lang w:val="ko-KR" w:bidi="ko-KR"/>
              </w:rPr>
              <w:t>28</w:t>
            </w:r>
            <w:r w:rsidRPr="004B2568">
              <w:rPr>
                <w:rStyle w:val="af2"/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</w:tr>
      <w:tr w:rsidR="0079555F" w:rsidRPr="004B2568" w14:paraId="5F1457D5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83E5FED" w14:textId="77777777" w:rsidR="0079555F" w:rsidRPr="007A458D" w:rsidRDefault="0079555F" w:rsidP="0079555F">
            <w:pPr>
              <w:rPr>
                <w:rFonts w:ascii="맑은 고딕" w:eastAsia="맑은 고딕" w:hAnsi="맑은 고딕"/>
                <w:color w:val="936520" w:themeColor="accent1" w:themeShade="BF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BF2CD9B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CC68A3A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7B1A186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48E4BF9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2057570" w14:textId="77777777" w:rsidR="0079555F" w:rsidRPr="007A458D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46770555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</w:tr>
      <w:tr w:rsidR="0079555F" w:rsidRPr="004B2568" w14:paraId="1B6CF202" w14:textId="77777777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2A7A6AEF" w14:textId="73EC661A" w:rsidR="0079555F" w:rsidRPr="007A458D" w:rsidRDefault="0079555F" w:rsidP="0079555F">
            <w:pPr>
              <w:pStyle w:val="af1"/>
              <w:rPr>
                <w:rFonts w:ascii="맑은 고딕" w:eastAsia="맑은 고딕" w:hAnsi="맑은 고딕"/>
                <w:color w:val="936520" w:themeColor="accent1" w:themeShade="BF"/>
              </w:rPr>
            </w:pP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begin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IF 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begin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 =G10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instrText>28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end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 = 0,"" 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begin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 IF 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begin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 =G10 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instrText>28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end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  &lt; 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begin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 DocVariable MonthEnd \@ d 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>28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end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  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begin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 =G10+1 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color w:val="936520" w:themeColor="accent1" w:themeShade="BF"/>
                <w:lang w:val="ko-KR" w:bidi="ko-KR"/>
              </w:rPr>
              <w:instrText>29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end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 xml:space="preserve"> "" 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end"/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instrText>\# 0#</w:instrText>
            </w:r>
            <w:r w:rsidRPr="007A458D">
              <w:rPr>
                <w:rFonts w:ascii="맑은 고딕" w:eastAsia="맑은 고딕" w:hAnsi="맑은 고딕"/>
                <w:color w:val="936520" w:themeColor="accent1" w:themeShade="BF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14:paraId="35652386" w14:textId="3A214E6D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IF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=A12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0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 0,""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IF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=A12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29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 &lt;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DocVariable MonthEnd \@ d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lang w:val="ko-KR" w:bidi="ko-KR"/>
              </w:rPr>
              <w:instrText>31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begin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=A12+1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30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 xml:space="preserve"> "" 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separate"/>
            </w:r>
            <w:r w:rsidR="00F63A85">
              <w:rPr>
                <w:rFonts w:ascii="맑은 고딕" w:eastAsia="맑은 고딕" w:hAnsi="맑은 고딕"/>
                <w:noProof/>
                <w:lang w:val="ko-KR" w:bidi="ko-KR"/>
              </w:rPr>
              <w:instrText>30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instrText>\# 0#</w:instrText>
            </w:r>
            <w:r w:rsidRPr="004B2568">
              <w:rPr>
                <w:rFonts w:ascii="맑은 고딕" w:eastAsia="맑은 고딕" w:hAnsi="맑은 고딕"/>
                <w:lang w:val="ko-KR" w:bidi="ko-KR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04109736" w14:textId="77777777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0B85A9B1" w14:textId="77777777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21CBB22F" w14:textId="77777777" w:rsidR="0079555F" w:rsidRPr="004B2568" w:rsidRDefault="0079555F" w:rsidP="0079555F">
            <w:pPr>
              <w:pStyle w:val="af1"/>
              <w:rPr>
                <w:rFonts w:ascii="맑은 고딕" w:eastAsia="맑은 고딕" w:hAnsi="맑은 고딕"/>
              </w:rPr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1E7F8879" w14:textId="77777777" w:rsidR="0079555F" w:rsidRPr="007A458D" w:rsidRDefault="0079555F" w:rsidP="0079555F">
            <w:pPr>
              <w:pStyle w:val="af1"/>
              <w:rPr>
                <w:rStyle w:val="af2"/>
                <w:rFonts w:ascii="맑은 고딕" w:eastAsia="맑은 고딕" w:hAnsi="맑은 고딕"/>
                <w:color w:val="232F34" w:themeColor="text2"/>
              </w:rPr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14:paraId="1DA343CE" w14:textId="77777777" w:rsidR="0079555F" w:rsidRPr="004B2568" w:rsidRDefault="0079555F" w:rsidP="0079555F">
            <w:pPr>
              <w:pStyle w:val="af1"/>
              <w:rPr>
                <w:rStyle w:val="af2"/>
                <w:rFonts w:ascii="맑은 고딕" w:eastAsia="맑은 고딕" w:hAnsi="맑은 고딕"/>
              </w:rPr>
            </w:pPr>
          </w:p>
        </w:tc>
      </w:tr>
      <w:tr w:rsidR="0079555F" w:rsidRPr="004B2568" w14:paraId="0889EE50" w14:textId="77777777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D8CE4BC" w14:textId="77777777" w:rsidR="0079555F" w:rsidRPr="007A458D" w:rsidRDefault="0079555F" w:rsidP="0079555F">
            <w:pPr>
              <w:rPr>
                <w:rFonts w:ascii="맑은 고딕" w:eastAsia="맑은 고딕" w:hAnsi="맑은 고딕"/>
                <w:color w:val="936520" w:themeColor="accent1" w:themeShade="BF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12FC800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0118A1B0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28FF8FD1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6F3D0536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12FDEE7B" w14:textId="77777777" w:rsidR="0079555F" w:rsidRPr="007A458D" w:rsidRDefault="0079555F" w:rsidP="0079555F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14:paraId="32B2984F" w14:textId="77777777" w:rsidR="0079555F" w:rsidRPr="004B2568" w:rsidRDefault="0079555F" w:rsidP="0079555F">
            <w:pPr>
              <w:rPr>
                <w:rFonts w:ascii="맑은 고딕" w:eastAsia="맑은 고딕" w:hAnsi="맑은 고딕"/>
              </w:rPr>
            </w:pPr>
          </w:p>
        </w:tc>
      </w:tr>
    </w:tbl>
    <w:p w14:paraId="2E881DD9" w14:textId="77777777" w:rsidR="006951BA" w:rsidRPr="004B2568" w:rsidRDefault="006951BA">
      <w:pPr>
        <w:rPr>
          <w:rFonts w:ascii="맑은 고딕" w:eastAsia="맑은 고딕" w:hAnsi="맑은 고딕"/>
          <w:sz w:val="16"/>
          <w:szCs w:val="16"/>
        </w:rPr>
      </w:pPr>
    </w:p>
    <w:sectPr w:rsidR="006951BA" w:rsidRPr="004B2568" w:rsidSect="004B2568">
      <w:pgSz w:w="11906" w:h="16838" w:code="9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341BD" w14:textId="77777777" w:rsidR="00E6517B" w:rsidRDefault="00E6517B">
      <w:pPr>
        <w:spacing w:after="0" w:line="240" w:lineRule="auto"/>
      </w:pPr>
      <w:r>
        <w:separator/>
      </w:r>
    </w:p>
  </w:endnote>
  <w:endnote w:type="continuationSeparator" w:id="0">
    <w:p w14:paraId="2FBEC813" w14:textId="77777777" w:rsidR="00E6517B" w:rsidRDefault="00E65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EE76E" w14:textId="77777777" w:rsidR="00E6517B" w:rsidRDefault="00E6517B">
      <w:pPr>
        <w:spacing w:after="0" w:line="240" w:lineRule="auto"/>
      </w:pPr>
      <w:r>
        <w:separator/>
      </w:r>
    </w:p>
  </w:footnote>
  <w:footnote w:type="continuationSeparator" w:id="0">
    <w:p w14:paraId="42CB4560" w14:textId="77777777" w:rsidR="00E6517B" w:rsidRDefault="00E65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28"/>
    <w:docVar w:name="MonthStart" w:val="수요일"/>
    <w:docVar w:name="MonthStart2" w:val="June"/>
    <w:docVar w:name="MonthStartmonth" w:val="2"/>
    <w:docVar w:name="MonthStartyear" w:val="2023"/>
  </w:docVars>
  <w:rsids>
    <w:rsidRoot w:val="00F63A85"/>
    <w:rsid w:val="000A0930"/>
    <w:rsid w:val="000F0D67"/>
    <w:rsid w:val="001D4E88"/>
    <w:rsid w:val="00240F72"/>
    <w:rsid w:val="00251F3E"/>
    <w:rsid w:val="002D312C"/>
    <w:rsid w:val="002F0318"/>
    <w:rsid w:val="003450B0"/>
    <w:rsid w:val="003E7806"/>
    <w:rsid w:val="004040A5"/>
    <w:rsid w:val="00491854"/>
    <w:rsid w:val="004B2568"/>
    <w:rsid w:val="00506076"/>
    <w:rsid w:val="005F1F24"/>
    <w:rsid w:val="00646F01"/>
    <w:rsid w:val="00652E33"/>
    <w:rsid w:val="006647D7"/>
    <w:rsid w:val="00675E28"/>
    <w:rsid w:val="006951BA"/>
    <w:rsid w:val="006E49F6"/>
    <w:rsid w:val="0079555F"/>
    <w:rsid w:val="007A458D"/>
    <w:rsid w:val="00807321"/>
    <w:rsid w:val="00854DE5"/>
    <w:rsid w:val="00881662"/>
    <w:rsid w:val="008A69F7"/>
    <w:rsid w:val="009A1D8A"/>
    <w:rsid w:val="00A11E46"/>
    <w:rsid w:val="00A1223C"/>
    <w:rsid w:val="00A231DC"/>
    <w:rsid w:val="00BB3969"/>
    <w:rsid w:val="00C21627"/>
    <w:rsid w:val="00C66188"/>
    <w:rsid w:val="00CD67F6"/>
    <w:rsid w:val="00D20E26"/>
    <w:rsid w:val="00D22921"/>
    <w:rsid w:val="00DA6432"/>
    <w:rsid w:val="00DC72B2"/>
    <w:rsid w:val="00DD7921"/>
    <w:rsid w:val="00E351B8"/>
    <w:rsid w:val="00E6517B"/>
    <w:rsid w:val="00E71107"/>
    <w:rsid w:val="00EE29C1"/>
    <w:rsid w:val="00EF5E67"/>
    <w:rsid w:val="00F63A85"/>
    <w:rsid w:val="00F6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2A2A7F"/>
  <w15:docId w15:val="{0A524C11-5B53-AA45-BB94-FD18B110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232F34" w:themeColor="text2"/>
        <w:sz w:val="18"/>
        <w:szCs w:val="18"/>
        <w:lang w:val="en-US" w:eastAsia="ko-KR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일"/>
    <w:basedOn w:val="a"/>
    <w:uiPriority w:val="2"/>
    <w:qFormat/>
    <w:pPr>
      <w:spacing w:after="60" w:line="240" w:lineRule="auto"/>
    </w:pPr>
    <w:rPr>
      <w:rFonts w:eastAsiaTheme="minorEastAsia"/>
      <w:caps/>
      <w:color w:val="936520" w:themeColor="accent1" w:themeShade="BF"/>
      <w:spacing w:val="20"/>
      <w:sz w:val="26"/>
    </w:rPr>
  </w:style>
  <w:style w:type="table" w:styleId="a4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a5">
    <w:name w:val="월"/>
    <w:basedOn w:val="a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a6">
    <w:name w:val="Title"/>
    <w:basedOn w:val="a"/>
    <w:link w:val="Ch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Char">
    <w:name w:val="제목 Char"/>
    <w:basedOn w:val="a0"/>
    <w:link w:val="a6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a7">
    <w:name w:val="Subtitle"/>
    <w:basedOn w:val="a"/>
    <w:link w:val="Char0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C5882B" w:themeColor="accent1"/>
      <w:sz w:val="44"/>
      <w:szCs w:val="22"/>
    </w:rPr>
  </w:style>
  <w:style w:type="character" w:customStyle="1" w:styleId="Char0">
    <w:name w:val="부제 Char"/>
    <w:basedOn w:val="a0"/>
    <w:link w:val="a7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a8">
    <w:name w:val="Subtle Emphasis"/>
    <w:basedOn w:val="a0"/>
    <w:uiPriority w:val="19"/>
    <w:semiHidden/>
    <w:unhideWhenUsed/>
    <w:qFormat/>
    <w:rPr>
      <w:i/>
      <w:iCs/>
      <w:color w:val="232F34" w:themeColor="text2"/>
    </w:rPr>
  </w:style>
  <w:style w:type="character" w:styleId="a9">
    <w:name w:val="Intense Emphasis"/>
    <w:basedOn w:val="a0"/>
    <w:uiPriority w:val="21"/>
    <w:semiHidden/>
    <w:unhideWhenUsed/>
    <w:qFormat/>
    <w:rPr>
      <w:b/>
      <w:i/>
      <w:iCs/>
      <w:color w:val="C5882B" w:themeColor="accent1"/>
    </w:rPr>
  </w:style>
  <w:style w:type="paragraph" w:styleId="aa">
    <w:name w:val="Quote"/>
    <w:basedOn w:val="a"/>
    <w:next w:val="a"/>
    <w:link w:val="Char1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Char1">
    <w:name w:val="인용 Char"/>
    <w:basedOn w:val="a0"/>
    <w:link w:val="aa"/>
    <w:uiPriority w:val="29"/>
    <w:semiHidden/>
    <w:rPr>
      <w:i/>
      <w:iCs/>
      <w:sz w:val="28"/>
    </w:rPr>
  </w:style>
  <w:style w:type="paragraph" w:styleId="ab">
    <w:name w:val="Intense Quote"/>
    <w:basedOn w:val="a"/>
    <w:next w:val="a"/>
    <w:link w:val="Char2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Char2">
    <w:name w:val="강한 인용 Char"/>
    <w:basedOn w:val="a0"/>
    <w:link w:val="ab"/>
    <w:uiPriority w:val="30"/>
    <w:semiHidden/>
    <w:rPr>
      <w:b/>
      <w:i/>
      <w:iCs/>
      <w:sz w:val="28"/>
    </w:rPr>
  </w:style>
  <w:style w:type="character" w:styleId="ac">
    <w:name w:val="Subtle Reference"/>
    <w:basedOn w:val="a0"/>
    <w:uiPriority w:val="31"/>
    <w:semiHidden/>
    <w:unhideWhenUsed/>
    <w:qFormat/>
    <w:rPr>
      <w:caps/>
      <w:smallCaps w:val="0"/>
      <w:color w:val="232F34" w:themeColor="text2"/>
    </w:rPr>
  </w:style>
  <w:style w:type="character" w:styleId="ad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ae">
    <w:name w:val="Book Title"/>
    <w:basedOn w:val="a0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af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af0">
    <w:name w:val="Placeholder Text"/>
    <w:basedOn w:val="a0"/>
    <w:uiPriority w:val="99"/>
    <w:semiHidden/>
    <w:rPr>
      <w:color w:val="808080"/>
    </w:rPr>
  </w:style>
  <w:style w:type="paragraph" w:styleId="af1">
    <w:name w:val="Date"/>
    <w:basedOn w:val="a"/>
    <w:link w:val="Char3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af2">
    <w:name w:val="Emphasis"/>
    <w:basedOn w:val="a0"/>
    <w:uiPriority w:val="20"/>
    <w:unhideWhenUsed/>
    <w:qFormat/>
    <w:rPr>
      <w:color w:val="936520" w:themeColor="accent1" w:themeShade="BF"/>
    </w:rPr>
  </w:style>
  <w:style w:type="character" w:customStyle="1" w:styleId="Char3">
    <w:name w:val="날짜 Char"/>
    <w:basedOn w:val="a0"/>
    <w:link w:val="af1"/>
    <w:uiPriority w:val="3"/>
    <w:rPr>
      <w:b/>
      <w:sz w:val="36"/>
    </w:rPr>
  </w:style>
  <w:style w:type="paragraph" w:styleId="af3">
    <w:name w:val="header"/>
    <w:basedOn w:val="a"/>
    <w:link w:val="Char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머리글 Char"/>
    <w:basedOn w:val="a0"/>
    <w:link w:val="af3"/>
    <w:uiPriority w:val="99"/>
  </w:style>
  <w:style w:type="paragraph" w:styleId="af4">
    <w:name w:val="foot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5">
    <w:name w:val="바닥글 Char"/>
    <w:basedOn w:val="a0"/>
    <w:link w:val="af4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eseon/Library/Containers/com.microsoft.Word/Data/Library/Application%20Support/Microsoft/Office/16.0/DTS/ko-KR%7bEFF284FD-6753-E64B-8A5A-BEE19B64E8B9%7d/%7bE2EE65D5-D9EB-F043-BE5E-517944701F95%7dtf16382964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F99CDF171F594DB16D90FF2EF89E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7A287A0-7DC2-9841-96F7-87B5356CB5A9}"/>
      </w:docPartPr>
      <w:docPartBody>
        <w:p w:rsidR="00000000" w:rsidRDefault="000D51B2">
          <w:pPr>
            <w:pStyle w:val="58F99CDF171F594DB16D90FF2EF89EB5"/>
          </w:pPr>
          <w:r>
            <w:rPr>
              <w:noProof/>
              <w:lang w:val="ko-KR" w:bidi="ko-KR"/>
            </w:rPr>
            <w:t>텍스트를</w:t>
          </w:r>
          <w:r>
            <w:rPr>
              <w:noProof/>
              <w:lang w:val="ko-KR" w:bidi="ko-KR"/>
            </w:rPr>
            <w:t xml:space="preserve"> </w:t>
          </w:r>
          <w:r>
            <w:rPr>
              <w:noProof/>
              <w:lang w:val="ko-KR" w:bidi="ko-KR"/>
            </w:rPr>
            <w:t>바꾸려면</w:t>
          </w:r>
          <w:r>
            <w:rPr>
              <w:noProof/>
              <w:lang w:val="ko-KR" w:bidi="ko-KR"/>
            </w:rPr>
            <w:t xml:space="preserve"> </w:t>
          </w:r>
          <w:r>
            <w:rPr>
              <w:noProof/>
              <w:lang w:val="ko-KR" w:bidi="ko-KR"/>
            </w:rPr>
            <w:t>여기를</w:t>
          </w:r>
          <w:r>
            <w:rPr>
              <w:noProof/>
              <w:lang w:val="ko-KR" w:bidi="ko-KR"/>
            </w:rPr>
            <w:t xml:space="preserve"> </w:t>
          </w:r>
          <w:r>
            <w:rPr>
              <w:noProof/>
              <w:lang w:val="ko-KR" w:bidi="ko-KR"/>
            </w:rPr>
            <w:t>클릭하세요</w:t>
          </w:r>
          <w:r>
            <w:rPr>
              <w:noProof/>
              <w:lang w:val="ko-KR" w:bidi="ko-KR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B2"/>
    <w:rsid w:val="000D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8F99CDF171F594DB16D90FF2EF89EB5">
    <w:name w:val="58F99CDF171F594DB16D90FF2EF89EB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F7D8E-3AE5-407B-949E-C5228D40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달력.dotm</Template>
  <TotalTime>1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박재선</cp:lastModifiedBy>
  <cp:revision>1</cp:revision>
  <dcterms:created xsi:type="dcterms:W3CDTF">2022-02-23T05:47:00Z</dcterms:created>
  <dcterms:modified xsi:type="dcterms:W3CDTF">2022-02-23T05:48:00Z</dcterms:modified>
</cp:coreProperties>
</file>